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8B5299" w14:paraId="6F992E2B" w14:textId="77777777">
        <w:tc>
          <w:tcPr>
            <w:tcW w:w="965" w:type="dxa"/>
            <w:shd w:val="clear" w:color="auto" w:fill="3A3A3A" w:themeFill="text2"/>
          </w:tcPr>
          <w:p w14:paraId="573FDD67" w14:textId="77777777" w:rsidR="008B5299" w:rsidRDefault="008B5299">
            <w:pPr>
              <w:spacing w:before="260"/>
            </w:pPr>
          </w:p>
        </w:tc>
        <w:tc>
          <w:tcPr>
            <w:tcW w:w="518" w:type="dxa"/>
          </w:tcPr>
          <w:p w14:paraId="481D8F09" w14:textId="77777777" w:rsidR="008B5299" w:rsidRDefault="008B5299">
            <w:pPr>
              <w:spacing w:before="260"/>
            </w:pPr>
          </w:p>
        </w:tc>
        <w:tc>
          <w:tcPr>
            <w:tcW w:w="8581" w:type="dxa"/>
          </w:tcPr>
          <w:p w14:paraId="31052536" w14:textId="77777777" w:rsidR="008B5299" w:rsidRDefault="00DF5791">
            <w:pPr>
              <w:pStyle w:val="Title"/>
            </w:pPr>
            <w:r>
              <w:t>Cobra-Lang</w:t>
            </w:r>
          </w:p>
          <w:p w14:paraId="2D715366" w14:textId="77777777" w:rsidR="008B5299" w:rsidRDefault="00DF5791" w:rsidP="00DF5791">
            <w:pPr>
              <w:pStyle w:val="Subtitle"/>
            </w:pPr>
            <w:r>
              <w:t>Unfold the Mysteries</w:t>
            </w:r>
          </w:p>
        </w:tc>
      </w:tr>
    </w:tbl>
    <w:p w14:paraId="628D17B6" w14:textId="77777777" w:rsidR="008B5299" w:rsidRDefault="00DF5791">
      <w:pPr>
        <w:pStyle w:val="Date"/>
      </w:pPr>
      <w:r>
        <w:t>July 2015</w:t>
      </w:r>
    </w:p>
    <w:p w14:paraId="59D39721" w14:textId="77777777" w:rsidR="00DF5791" w:rsidRDefault="00DF5791"/>
    <w:p w14:paraId="2559AA0D" w14:textId="77777777" w:rsidR="00DF5791" w:rsidRDefault="00DF5791">
      <w:r>
        <w:br w:type="page"/>
      </w:r>
    </w:p>
    <w:sdt>
      <w:sdtPr>
        <w:id w:val="7071539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aps w:val="0"/>
          <w:noProof/>
          <w:sz w:val="26"/>
          <w:szCs w:val="26"/>
        </w:rPr>
      </w:sdtEndPr>
      <w:sdtContent>
        <w:p w14:paraId="7BDD7F20" w14:textId="77777777" w:rsidR="00DF5791" w:rsidRDefault="00DF5791">
          <w:pPr>
            <w:pStyle w:val="TOCHeading"/>
          </w:pPr>
          <w:r>
            <w:t>Table of Contents</w:t>
          </w:r>
        </w:p>
        <w:p w14:paraId="749C1006" w14:textId="77777777" w:rsidR="009B494D" w:rsidRDefault="00DF5791">
          <w:pPr>
            <w:pStyle w:val="TOC1"/>
            <w:tabs>
              <w:tab w:val="right" w:leader="dot" w:pos="8573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4403791" w:history="1">
            <w:r w:rsidR="009B494D" w:rsidRPr="005B4CBD">
              <w:rPr>
                <w:rStyle w:val="Hyperlink"/>
                <w:noProof/>
              </w:rPr>
              <w:t>Modes</w:t>
            </w:r>
            <w:r w:rsidR="009B494D">
              <w:rPr>
                <w:noProof/>
                <w:webHidden/>
              </w:rPr>
              <w:tab/>
            </w:r>
            <w:r w:rsidR="009B494D">
              <w:rPr>
                <w:noProof/>
                <w:webHidden/>
              </w:rPr>
              <w:fldChar w:fldCharType="begin"/>
            </w:r>
            <w:r w:rsidR="009B494D">
              <w:rPr>
                <w:noProof/>
                <w:webHidden/>
              </w:rPr>
              <w:instrText xml:space="preserve"> PAGEREF _Toc424403791 \h </w:instrText>
            </w:r>
            <w:r w:rsidR="009B494D">
              <w:rPr>
                <w:noProof/>
                <w:webHidden/>
              </w:rPr>
            </w:r>
            <w:r w:rsidR="009B494D">
              <w:rPr>
                <w:noProof/>
                <w:webHidden/>
              </w:rPr>
              <w:fldChar w:fldCharType="separate"/>
            </w:r>
            <w:r w:rsidR="009B494D">
              <w:rPr>
                <w:noProof/>
                <w:webHidden/>
              </w:rPr>
              <w:t>3</w:t>
            </w:r>
            <w:r w:rsidR="009B494D">
              <w:rPr>
                <w:noProof/>
                <w:webHidden/>
              </w:rPr>
              <w:fldChar w:fldCharType="end"/>
            </w:r>
          </w:hyperlink>
        </w:p>
        <w:p w14:paraId="221FB389" w14:textId="77777777" w:rsidR="009B494D" w:rsidRDefault="009B494D">
          <w:pPr>
            <w:pStyle w:val="TOC2"/>
            <w:tabs>
              <w:tab w:val="right" w:leader="dot" w:pos="8573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24403792" w:history="1">
            <w:r w:rsidRPr="005B4CBD">
              <w:rPr>
                <w:rStyle w:val="Hyperlink"/>
                <w:noProof/>
              </w:rPr>
              <w:t>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76444" w14:textId="77777777" w:rsidR="009B494D" w:rsidRDefault="009B494D">
          <w:pPr>
            <w:pStyle w:val="TOC2"/>
            <w:tabs>
              <w:tab w:val="right" w:leader="dot" w:pos="8573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24403793" w:history="1">
            <w:r w:rsidRPr="005B4CBD">
              <w:rPr>
                <w:rStyle w:val="Hyperlink"/>
                <w:noProof/>
              </w:rPr>
              <w:t>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41D9" w14:textId="77777777" w:rsidR="009B494D" w:rsidRDefault="009B494D">
          <w:pPr>
            <w:pStyle w:val="TOC2"/>
            <w:tabs>
              <w:tab w:val="right" w:leader="dot" w:pos="8573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24403794" w:history="1">
            <w:r w:rsidRPr="005B4CBD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DDB4" w14:textId="77777777" w:rsidR="009B494D" w:rsidRDefault="009B494D">
          <w:pPr>
            <w:pStyle w:val="TOC1"/>
            <w:tabs>
              <w:tab w:val="right" w:leader="dot" w:pos="8573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24403795" w:history="1">
            <w:r w:rsidRPr="005B4CBD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5FAE2" w14:textId="77777777" w:rsidR="009B494D" w:rsidRDefault="009B494D">
          <w:pPr>
            <w:pStyle w:val="TOC2"/>
            <w:tabs>
              <w:tab w:val="right" w:leader="dot" w:pos="8573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24403796" w:history="1">
            <w:r w:rsidRPr="005B4CBD">
              <w:rPr>
                <w:rStyle w:val="Hyperlink"/>
                <w:noProof/>
              </w:rPr>
              <w:t>Alias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6AEA7" w14:textId="77777777" w:rsidR="009B494D" w:rsidRDefault="009B494D">
          <w:pPr>
            <w:pStyle w:val="TOC2"/>
            <w:tabs>
              <w:tab w:val="right" w:leader="dot" w:pos="8573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24403797" w:history="1">
            <w:r w:rsidRPr="005B4CBD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34EE" w14:textId="77777777" w:rsidR="009B494D" w:rsidRDefault="009B494D">
          <w:pPr>
            <w:pStyle w:val="TOC1"/>
            <w:tabs>
              <w:tab w:val="right" w:leader="dot" w:pos="8573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24403798" w:history="1">
            <w:r w:rsidRPr="005B4CBD">
              <w:rPr>
                <w:rStyle w:val="Hyperlink"/>
                <w:noProof/>
              </w:rPr>
              <w:t>Include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65665" w14:textId="77777777" w:rsidR="009B494D" w:rsidRDefault="009B494D">
          <w:pPr>
            <w:pStyle w:val="TOC2"/>
            <w:tabs>
              <w:tab w:val="right" w:leader="dot" w:pos="8573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24403799" w:history="1">
            <w:r w:rsidRPr="005B4CBD">
              <w:rPr>
                <w:rStyle w:val="Hyperlink"/>
                <w:noProof/>
              </w:rPr>
              <w:t>Alias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D228F" w14:textId="77777777" w:rsidR="009B494D" w:rsidRDefault="009B494D">
          <w:pPr>
            <w:pStyle w:val="TOC2"/>
            <w:tabs>
              <w:tab w:val="right" w:leader="dot" w:pos="8573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24403800" w:history="1">
            <w:r w:rsidRPr="005B4CBD">
              <w:rPr>
                <w:rStyle w:val="Hyperlink"/>
                <w:noProof/>
              </w:rPr>
              <w:t>File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6E76" w14:textId="77777777" w:rsidR="009B494D" w:rsidRDefault="009B494D">
          <w:pPr>
            <w:pStyle w:val="TOC2"/>
            <w:tabs>
              <w:tab w:val="right" w:leader="dot" w:pos="8573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24403801" w:history="1">
            <w:r w:rsidRPr="005B4CBD">
              <w:rPr>
                <w:rStyle w:val="Hyperlink"/>
                <w:noProof/>
              </w:rPr>
              <w:t>File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8CA5" w14:textId="77777777" w:rsidR="009B494D" w:rsidRDefault="009B494D">
          <w:pPr>
            <w:pStyle w:val="TOC2"/>
            <w:tabs>
              <w:tab w:val="right" w:leader="dot" w:pos="8573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24403802" w:history="1">
            <w:r w:rsidRPr="005B4CBD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D69F" w14:textId="77777777" w:rsidR="00DF5791" w:rsidRDefault="00DF5791">
          <w:r>
            <w:rPr>
              <w:b/>
              <w:bCs/>
              <w:noProof/>
            </w:rPr>
            <w:fldChar w:fldCharType="end"/>
          </w:r>
        </w:p>
      </w:sdtContent>
    </w:sdt>
    <w:p w14:paraId="19D09676" w14:textId="77777777" w:rsidR="00DF5791" w:rsidRDefault="00DF5791"/>
    <w:p w14:paraId="7228FAB7" w14:textId="77777777" w:rsidR="00DF5791" w:rsidRDefault="00DF5791">
      <w:r>
        <w:br w:type="page"/>
      </w:r>
    </w:p>
    <w:p w14:paraId="2927341F" w14:textId="77777777" w:rsidR="00DF5791" w:rsidRDefault="00DF5791" w:rsidP="00DF5791">
      <w:pPr>
        <w:pStyle w:val="Heading1"/>
      </w:pPr>
      <w:bookmarkStart w:id="0" w:name="_Toc424403791"/>
      <w:r>
        <w:lastRenderedPageBreak/>
        <w:t>Modes</w:t>
      </w:r>
      <w:bookmarkEnd w:id="0"/>
    </w:p>
    <w:p w14:paraId="600743A1" w14:textId="77777777" w:rsidR="00F94E69" w:rsidRDefault="00DF5791" w:rsidP="00F94E69">
      <w:r>
        <w:t>Each file will be given a mode to identify the programming style for the file.</w:t>
      </w:r>
    </w:p>
    <w:p w14:paraId="11BA6470" w14:textId="77777777" w:rsidR="00DF5791" w:rsidRDefault="00DF5791" w:rsidP="00DF5791">
      <w:pPr>
        <w:pStyle w:val="Heading2"/>
      </w:pPr>
      <w:bookmarkStart w:id="1" w:name="_Toc424403792"/>
      <w:r>
        <w:t>Strict</w:t>
      </w:r>
      <w:bookmarkEnd w:id="1"/>
    </w:p>
    <w:p w14:paraId="36ABD436" w14:textId="77777777" w:rsidR="00DF5791" w:rsidRDefault="00837475" w:rsidP="00DF5791">
      <w:r>
        <w:t>When the file is strict, all variables are to be strongly typed.</w:t>
      </w:r>
    </w:p>
    <w:p w14:paraId="78F8E5F1" w14:textId="77777777" w:rsidR="00F94E69" w:rsidRDefault="00837475" w:rsidP="00CF4640">
      <w:r>
        <w:t>Example</w:t>
      </w:r>
      <w:r w:rsidR="00F94E69">
        <w:t>:</w:t>
      </w:r>
    </w:p>
    <w:p w14:paraId="7F9A55F1" w14:textId="77777777" w:rsidR="00F94E69" w:rsidRPr="00F94E69" w:rsidRDefault="00837475" w:rsidP="00CF4640">
      <w:pPr>
        <w:pStyle w:val="Code"/>
      </w:pPr>
      <w:proofErr w:type="spellStart"/>
      <w:r w:rsidRPr="00CF4640">
        <w:t>int</w:t>
      </w:r>
      <w:proofErr w:type="spellEnd"/>
      <w:r w:rsidRPr="00CF4640">
        <w:t xml:space="preserve"> a = 10;</w:t>
      </w:r>
    </w:p>
    <w:p w14:paraId="2B084149" w14:textId="77777777" w:rsidR="00CF4640" w:rsidRDefault="00CF4640" w:rsidP="00CF4640"/>
    <w:p w14:paraId="5EE00771" w14:textId="77777777" w:rsidR="00F94E69" w:rsidRDefault="00837475" w:rsidP="00CF4640">
      <w:r>
        <w:t>instead of:</w:t>
      </w:r>
    </w:p>
    <w:p w14:paraId="538A74DB" w14:textId="77777777" w:rsidR="00837475" w:rsidRDefault="00837475" w:rsidP="00CF4640">
      <w:pPr>
        <w:pStyle w:val="Code"/>
      </w:pPr>
      <w:proofErr w:type="spellStart"/>
      <w:r w:rsidRPr="00CF4640">
        <w:t>var</w:t>
      </w:r>
      <w:proofErr w:type="spellEnd"/>
      <w:r w:rsidRPr="00CF4640">
        <w:t xml:space="preserve"> a = 10;</w:t>
      </w:r>
    </w:p>
    <w:p w14:paraId="2DBFCF74" w14:textId="77777777" w:rsidR="00CF4640" w:rsidRDefault="00CF4640" w:rsidP="00CF4640">
      <w:pPr>
        <w:pStyle w:val="Code"/>
      </w:pPr>
    </w:p>
    <w:p w14:paraId="040445C5" w14:textId="77777777" w:rsidR="00CF4640" w:rsidRPr="00F94E69" w:rsidRDefault="00CF4640" w:rsidP="00CF4640">
      <w:pPr>
        <w:pStyle w:val="Code"/>
      </w:pPr>
    </w:p>
    <w:p w14:paraId="01B1EA9A" w14:textId="77777777" w:rsidR="00F94E69" w:rsidRDefault="00F94E69" w:rsidP="00F94E69">
      <w:pPr>
        <w:pStyle w:val="Heading2"/>
      </w:pPr>
      <w:bookmarkStart w:id="2" w:name="_Toc424403793"/>
      <w:r>
        <w:t>Lazy</w:t>
      </w:r>
      <w:bookmarkEnd w:id="2"/>
    </w:p>
    <w:p w14:paraId="2181BEC9" w14:textId="77777777" w:rsidR="00F94E69" w:rsidRDefault="00F94E69" w:rsidP="00F94E69">
      <w:r>
        <w:t>When the file is lazy, all variables are not allowed to be strongly typed.</w:t>
      </w:r>
    </w:p>
    <w:p w14:paraId="0980D847" w14:textId="77777777" w:rsidR="00F94E69" w:rsidRDefault="00F94E69" w:rsidP="00CF4640">
      <w:r>
        <w:t>Example:</w:t>
      </w:r>
    </w:p>
    <w:p w14:paraId="2EF5C933" w14:textId="77777777" w:rsidR="00F94E69" w:rsidRDefault="00F94E69" w:rsidP="00CF4640">
      <w:pPr>
        <w:pStyle w:val="Code"/>
      </w:pPr>
      <w:proofErr w:type="spellStart"/>
      <w:r>
        <w:t>var</w:t>
      </w:r>
      <w:proofErr w:type="spellEnd"/>
      <w:r>
        <w:t xml:space="preserve"> a = 10;</w:t>
      </w:r>
    </w:p>
    <w:p w14:paraId="4D7F3275" w14:textId="77777777" w:rsidR="00CF4640" w:rsidRDefault="00CF4640" w:rsidP="00CF4640"/>
    <w:p w14:paraId="26348637" w14:textId="77777777" w:rsidR="00F94E69" w:rsidRDefault="00F94E69" w:rsidP="00CF4640">
      <w:r>
        <w:t>instead of:</w:t>
      </w:r>
      <w:r>
        <w:tab/>
      </w:r>
    </w:p>
    <w:p w14:paraId="480DB9E8" w14:textId="77777777" w:rsidR="00F94E69" w:rsidRDefault="00F94E69" w:rsidP="00CF4640">
      <w:pPr>
        <w:pStyle w:val="Code"/>
      </w:pPr>
      <w:proofErr w:type="spellStart"/>
      <w:r>
        <w:t>int</w:t>
      </w:r>
      <w:proofErr w:type="spellEnd"/>
      <w:r>
        <w:t xml:space="preserve"> a = 10;</w:t>
      </w:r>
    </w:p>
    <w:p w14:paraId="5E0947A5" w14:textId="77777777" w:rsidR="00CF4640" w:rsidRDefault="00CF4640" w:rsidP="00CF4640">
      <w:pPr>
        <w:pStyle w:val="Code"/>
      </w:pPr>
    </w:p>
    <w:p w14:paraId="6D40FFA4" w14:textId="77777777" w:rsidR="00CF4640" w:rsidRDefault="00CF4640" w:rsidP="00CF4640">
      <w:pPr>
        <w:pStyle w:val="Code"/>
      </w:pPr>
    </w:p>
    <w:p w14:paraId="51A1CF86" w14:textId="77777777" w:rsidR="00F94E69" w:rsidRDefault="00F94E69" w:rsidP="00F94E69">
      <w:pPr>
        <w:pStyle w:val="Heading2"/>
      </w:pPr>
      <w:bookmarkStart w:id="3" w:name="_Toc424403794"/>
      <w:r>
        <w:t>Syntax</w:t>
      </w:r>
      <w:bookmarkEnd w:id="3"/>
    </w:p>
    <w:p w14:paraId="47A32424" w14:textId="77777777" w:rsidR="00F94E69" w:rsidRDefault="00F94E69" w:rsidP="00F94E69">
      <w:r>
        <w:t>The declaration is required at the top of every file. The syntax goes as follows:</w:t>
      </w:r>
    </w:p>
    <w:p w14:paraId="58AE5876" w14:textId="77777777" w:rsidR="00F94E69" w:rsidRPr="00F94E69" w:rsidRDefault="00F94E69" w:rsidP="00CF4640">
      <w:pPr>
        <w:pStyle w:val="Code"/>
      </w:pPr>
      <w:r w:rsidRPr="00F94E69">
        <w:t>#mode “lazy”;</w:t>
      </w:r>
    </w:p>
    <w:p w14:paraId="33848979" w14:textId="77777777" w:rsidR="00F94E69" w:rsidRDefault="00F94E69" w:rsidP="00F94E69">
      <w:r>
        <w:t>or</w:t>
      </w:r>
    </w:p>
    <w:p w14:paraId="7E9AC24B" w14:textId="77777777" w:rsidR="00F94E69" w:rsidRDefault="00F94E69" w:rsidP="00CF4640">
      <w:pPr>
        <w:pStyle w:val="Code"/>
      </w:pPr>
      <w:r w:rsidRPr="00F94E69">
        <w:t>#mode “strict”;</w:t>
      </w:r>
    </w:p>
    <w:p w14:paraId="3DE2A212" w14:textId="57D49A07" w:rsidR="00782859" w:rsidRDefault="00782859" w:rsidP="00F94E69"/>
    <w:p w14:paraId="1225E98B" w14:textId="77777777" w:rsidR="00782859" w:rsidRDefault="00782859">
      <w:r>
        <w:br w:type="page"/>
      </w:r>
    </w:p>
    <w:p w14:paraId="03A47978" w14:textId="2D623DF3" w:rsidR="00782859" w:rsidRDefault="00CF4640" w:rsidP="00782859">
      <w:pPr>
        <w:pStyle w:val="Heading1"/>
      </w:pPr>
      <w:bookmarkStart w:id="4" w:name="_Toc424403795"/>
      <w:r>
        <w:lastRenderedPageBreak/>
        <w:t>Im</w:t>
      </w:r>
      <w:r w:rsidR="00782859">
        <w:t>port</w:t>
      </w:r>
      <w:bookmarkEnd w:id="4"/>
    </w:p>
    <w:p w14:paraId="0E42E2DD" w14:textId="77777777" w:rsidR="00393154" w:rsidRDefault="00782859" w:rsidP="00782859">
      <w:r>
        <w:t>The import keyword, injects</w:t>
      </w:r>
      <w:r w:rsidR="00827D78">
        <w:t xml:space="preserve"> a language built module into the file. The scope of this module is limited to the file.</w:t>
      </w:r>
    </w:p>
    <w:p w14:paraId="66152E35" w14:textId="253D1189" w:rsidR="00BC4FF6" w:rsidRDefault="00BC4FF6" w:rsidP="00BC4FF6">
      <w:pPr>
        <w:pStyle w:val="Heading2"/>
      </w:pPr>
      <w:bookmarkStart w:id="5" w:name="_Toc424403796"/>
      <w:r>
        <w:t>Alias</w:t>
      </w:r>
      <w:bookmarkEnd w:id="5"/>
    </w:p>
    <w:p w14:paraId="559A8DC1" w14:textId="0ACFB499" w:rsidR="00BC4FF6" w:rsidRPr="00BC4FF6" w:rsidRDefault="00A40DBA" w:rsidP="00BC4FF6">
      <w:r>
        <w:t>An alias may be assigned to each of the imports. An import without an alias will be given the name of what is within the string.</w:t>
      </w:r>
    </w:p>
    <w:p w14:paraId="79B3C3B0" w14:textId="42266C79" w:rsidR="00393154" w:rsidRDefault="00393154" w:rsidP="00393154">
      <w:pPr>
        <w:pStyle w:val="Heading2"/>
      </w:pPr>
      <w:bookmarkStart w:id="6" w:name="_Toc424403797"/>
      <w:r>
        <w:t>Syntax</w:t>
      </w:r>
      <w:bookmarkEnd w:id="6"/>
    </w:p>
    <w:p w14:paraId="0395813E" w14:textId="3473864F" w:rsidR="00393154" w:rsidRDefault="00165756" w:rsidP="00CF4640">
      <w:pPr>
        <w:pStyle w:val="Code"/>
      </w:pPr>
      <w:r>
        <w:t>include</w:t>
      </w:r>
      <w:r w:rsidR="00393154">
        <w:t xml:space="preserve"> “</w:t>
      </w:r>
      <w:proofErr w:type="spellStart"/>
      <w:r w:rsidR="00393154">
        <w:t>os</w:t>
      </w:r>
      <w:proofErr w:type="spellEnd"/>
      <w:r w:rsidR="00393154">
        <w:t>”;</w:t>
      </w:r>
    </w:p>
    <w:p w14:paraId="59732C25" w14:textId="77777777" w:rsidR="00393154" w:rsidRDefault="00393154" w:rsidP="00CF4640">
      <w:pPr>
        <w:pStyle w:val="Code"/>
      </w:pPr>
      <w:r>
        <w:t>or</w:t>
      </w:r>
    </w:p>
    <w:p w14:paraId="46319059" w14:textId="77777777" w:rsidR="00393154" w:rsidRDefault="00393154" w:rsidP="00CF4640">
      <w:pPr>
        <w:pStyle w:val="Code"/>
      </w:pPr>
      <w:r>
        <w:t>import {</w:t>
      </w:r>
    </w:p>
    <w:p w14:paraId="7D0A7178" w14:textId="440337C1" w:rsidR="00393154" w:rsidRDefault="00393154" w:rsidP="00CF4640">
      <w:pPr>
        <w:pStyle w:val="Code"/>
      </w:pPr>
      <w:r>
        <w:tab/>
        <w:t>“</w:t>
      </w:r>
      <w:proofErr w:type="spellStart"/>
      <w:r>
        <w:t>os</w:t>
      </w:r>
      <w:proofErr w:type="spellEnd"/>
      <w:r>
        <w:t>”;</w:t>
      </w:r>
    </w:p>
    <w:p w14:paraId="431CD424" w14:textId="3C21FDC6" w:rsidR="00393154" w:rsidRPr="00393154" w:rsidRDefault="00393154" w:rsidP="00CF4640">
      <w:pPr>
        <w:pStyle w:val="Code"/>
      </w:pPr>
      <w:r>
        <w:tab/>
        <w:t>“fs”</w:t>
      </w:r>
      <w:r w:rsidR="00B350DC">
        <w:t xml:space="preserve"> as </w:t>
      </w:r>
      <w:proofErr w:type="spellStart"/>
      <w:r w:rsidR="00B350DC">
        <w:t>file</w:t>
      </w:r>
      <w:r w:rsidR="00B44FBD">
        <w:t>System</w:t>
      </w:r>
      <w:proofErr w:type="spellEnd"/>
      <w:r>
        <w:t>;</w:t>
      </w:r>
    </w:p>
    <w:p w14:paraId="537D3BA8" w14:textId="14B0050D" w:rsidR="00782859" w:rsidRDefault="00393154" w:rsidP="00CF4640">
      <w:pPr>
        <w:pStyle w:val="Code"/>
      </w:pPr>
      <w:r>
        <w:t>}</w:t>
      </w:r>
      <w:r w:rsidR="00782859">
        <w:t xml:space="preserve"> </w:t>
      </w:r>
    </w:p>
    <w:p w14:paraId="0326D773" w14:textId="2E8DECB1" w:rsidR="00C55251" w:rsidRDefault="00C55251" w:rsidP="00C55251"/>
    <w:p w14:paraId="15BE1AA5" w14:textId="77777777" w:rsidR="00C55251" w:rsidRDefault="00C55251">
      <w:r>
        <w:br w:type="page"/>
      </w:r>
    </w:p>
    <w:p w14:paraId="3910E556" w14:textId="3DF93798" w:rsidR="00C55251" w:rsidRDefault="00C55251" w:rsidP="00C55251">
      <w:pPr>
        <w:pStyle w:val="Heading1"/>
      </w:pPr>
      <w:bookmarkStart w:id="7" w:name="_Toc424403798"/>
      <w:r>
        <w:lastRenderedPageBreak/>
        <w:t>Include</w:t>
      </w:r>
      <w:bookmarkEnd w:id="7"/>
    </w:p>
    <w:p w14:paraId="583AF353" w14:textId="68D12AC7" w:rsidR="00C55251" w:rsidRDefault="00C55251" w:rsidP="00C55251">
      <w:r>
        <w:t xml:space="preserve">The </w:t>
      </w:r>
      <w:r>
        <w:t>include</w:t>
      </w:r>
      <w:r>
        <w:t xml:space="preserve"> keyword, </w:t>
      </w:r>
      <w:r>
        <w:t xml:space="preserve">read, compiles, and executes the code of the given file </w:t>
      </w:r>
      <w:r w:rsidR="00C17F78">
        <w:t>into the file including it.</w:t>
      </w:r>
    </w:p>
    <w:p w14:paraId="6895A43F" w14:textId="77777777" w:rsidR="00C55251" w:rsidRDefault="00C55251" w:rsidP="00C55251">
      <w:pPr>
        <w:pStyle w:val="Heading2"/>
      </w:pPr>
      <w:bookmarkStart w:id="8" w:name="_Toc424403799"/>
      <w:r>
        <w:t>Alias</w:t>
      </w:r>
      <w:bookmarkEnd w:id="8"/>
    </w:p>
    <w:p w14:paraId="4FCAF0B5" w14:textId="0C20C13C" w:rsidR="00C55251" w:rsidRDefault="00C55251" w:rsidP="00C55251">
      <w:r>
        <w:t xml:space="preserve">An alias may be assigned to each of the </w:t>
      </w:r>
      <w:r w:rsidR="00EA5D82">
        <w:t>includes</w:t>
      </w:r>
      <w:r>
        <w:t xml:space="preserve">. An </w:t>
      </w:r>
      <w:r w:rsidR="00EA5D82">
        <w:t>include</w:t>
      </w:r>
      <w:r>
        <w:t xml:space="preserve"> without an alias will be given the name of what </w:t>
      </w:r>
      <w:r w:rsidR="002212B0">
        <w:t xml:space="preserve">the filename </w:t>
      </w:r>
      <w:r>
        <w:t>is within the string.</w:t>
      </w:r>
    </w:p>
    <w:p w14:paraId="584E0AC4" w14:textId="2882AFA6" w:rsidR="00CF4EEC" w:rsidRDefault="00CF4EEC" w:rsidP="00CF4EEC">
      <w:pPr>
        <w:pStyle w:val="Heading2"/>
      </w:pPr>
      <w:bookmarkStart w:id="9" w:name="_Toc424403800"/>
      <w:r>
        <w:t>File Extension</w:t>
      </w:r>
      <w:bookmarkEnd w:id="9"/>
    </w:p>
    <w:p w14:paraId="44FFE861" w14:textId="11C25074" w:rsidR="00CF4EEC" w:rsidRDefault="00CF4EEC" w:rsidP="00CF4EEC">
      <w:r>
        <w:t xml:space="preserve">The file extension is to be left out. If the file intended to be included does not have the extension of </w:t>
      </w:r>
      <w:proofErr w:type="gramStart"/>
      <w:r>
        <w:t>“.</w:t>
      </w:r>
      <w:proofErr w:type="spellStart"/>
      <w:r>
        <w:t>cb</w:t>
      </w:r>
      <w:proofErr w:type="spellEnd"/>
      <w:proofErr w:type="gramEnd"/>
      <w:r>
        <w:t>” will not be included in the program.</w:t>
      </w:r>
    </w:p>
    <w:p w14:paraId="3C0F2CBA" w14:textId="3498053F" w:rsidR="00432E45" w:rsidRDefault="00432E45" w:rsidP="00432E45">
      <w:pPr>
        <w:pStyle w:val="Heading2"/>
      </w:pPr>
      <w:bookmarkStart w:id="10" w:name="_Toc424403801"/>
      <w:r>
        <w:t>File Path</w:t>
      </w:r>
      <w:bookmarkEnd w:id="10"/>
    </w:p>
    <w:p w14:paraId="2D33BAF5" w14:textId="5F53C3F0" w:rsidR="00432E45" w:rsidRDefault="00F1335B" w:rsidP="00432E45">
      <w:r>
        <w:t>If the wanted file is located in</w:t>
      </w:r>
      <w:r w:rsidR="000B65B6">
        <w:t>side</w:t>
      </w:r>
      <w:r>
        <w:t xml:space="preserve"> a</w:t>
      </w:r>
      <w:r w:rsidR="000B65B6">
        <w:t>nother</w:t>
      </w:r>
      <w:r>
        <w:t xml:space="preserve"> </w:t>
      </w:r>
      <w:r w:rsidR="000B65B6">
        <w:t>directory</w:t>
      </w:r>
      <w:r>
        <w:t>, the slash will be replaced with a period. The syntax will go as follows:</w:t>
      </w:r>
    </w:p>
    <w:p w14:paraId="3CF2C0D9" w14:textId="52F58320" w:rsidR="00F1335B" w:rsidRDefault="005A191E" w:rsidP="00C12554">
      <w:pPr>
        <w:pStyle w:val="Code"/>
      </w:pPr>
      <w:r>
        <w:t>i</w:t>
      </w:r>
      <w:r w:rsidR="00F1335B">
        <w:t>nclude “</w:t>
      </w:r>
      <w:proofErr w:type="spellStart"/>
      <w:proofErr w:type="gramStart"/>
      <w:r>
        <w:t>lib.http</w:t>
      </w:r>
      <w:proofErr w:type="spellEnd"/>
      <w:proofErr w:type="gramEnd"/>
      <w:r w:rsidR="00F1335B">
        <w:t>”;</w:t>
      </w:r>
    </w:p>
    <w:p w14:paraId="678DA4C6" w14:textId="77777777" w:rsidR="00C12554" w:rsidRDefault="00C12554" w:rsidP="00C12554">
      <w:pPr>
        <w:pStyle w:val="Code"/>
      </w:pPr>
    </w:p>
    <w:p w14:paraId="52F44E5D" w14:textId="48ACA431" w:rsidR="005825D0" w:rsidRDefault="005825D0" w:rsidP="00432E45">
      <w:r>
        <w:t>There is no navigating above the folder where main is located. Main is the the base directory.</w:t>
      </w:r>
      <w:r w:rsidR="005A191E">
        <w:t xml:space="preserve"> To navigate back to the base directory, use “~” before the string.</w:t>
      </w:r>
    </w:p>
    <w:p w14:paraId="227048FC" w14:textId="348B4459" w:rsidR="005A191E" w:rsidRDefault="005A191E" w:rsidP="00C12554">
      <w:pPr>
        <w:pStyle w:val="Code"/>
      </w:pPr>
      <w:r>
        <w:t>include “~</w:t>
      </w:r>
      <w:proofErr w:type="spellStart"/>
      <w:proofErr w:type="gramStart"/>
      <w:r>
        <w:t>lib.http</w:t>
      </w:r>
      <w:proofErr w:type="spellEnd"/>
      <w:proofErr w:type="gramEnd"/>
      <w:r>
        <w:t>”;</w:t>
      </w:r>
    </w:p>
    <w:p w14:paraId="15E0D463" w14:textId="77777777" w:rsidR="00C12554" w:rsidRPr="005A191E" w:rsidRDefault="00C12554" w:rsidP="00C12554">
      <w:pPr>
        <w:pStyle w:val="Code"/>
      </w:pPr>
    </w:p>
    <w:p w14:paraId="37813834" w14:textId="571C3253" w:rsidR="00C55251" w:rsidRDefault="00C55251" w:rsidP="00C55251">
      <w:pPr>
        <w:pStyle w:val="Heading2"/>
      </w:pPr>
      <w:bookmarkStart w:id="11" w:name="_Toc424403802"/>
      <w:r>
        <w:t>Syntax</w:t>
      </w:r>
      <w:bookmarkEnd w:id="11"/>
    </w:p>
    <w:p w14:paraId="170B8C57" w14:textId="31139A35" w:rsidR="000210A2" w:rsidRDefault="00165756" w:rsidP="000210A2">
      <w:pPr>
        <w:pStyle w:val="Code"/>
      </w:pPr>
      <w:r>
        <w:t>include</w:t>
      </w:r>
      <w:r w:rsidR="00C55251">
        <w:t xml:space="preserve"> “</w:t>
      </w:r>
      <w:proofErr w:type="spellStart"/>
      <w:r>
        <w:t>exampleFile</w:t>
      </w:r>
      <w:proofErr w:type="spellEnd"/>
      <w:r w:rsidR="00C55251">
        <w:t>”;</w:t>
      </w:r>
    </w:p>
    <w:p w14:paraId="74EF540D" w14:textId="1C785A74" w:rsidR="000210A2" w:rsidRPr="00C12554" w:rsidRDefault="000210A2" w:rsidP="000210A2">
      <w:pPr>
        <w:pStyle w:val="Code"/>
      </w:pPr>
      <w:r>
        <w:t>// or</w:t>
      </w:r>
    </w:p>
    <w:p w14:paraId="3F9AE31C" w14:textId="6C0773B8" w:rsidR="00C55251" w:rsidRDefault="000210A2" w:rsidP="00C12554">
      <w:pPr>
        <w:pStyle w:val="Code"/>
      </w:pPr>
      <w:r>
        <w:t>include</w:t>
      </w:r>
      <w:r w:rsidR="00C55251">
        <w:t xml:space="preserve"> {</w:t>
      </w:r>
    </w:p>
    <w:p w14:paraId="340778BF" w14:textId="7B9FFB1C" w:rsidR="00C55251" w:rsidRDefault="00C55251" w:rsidP="00C12554">
      <w:pPr>
        <w:pStyle w:val="Code"/>
      </w:pPr>
      <w:r>
        <w:tab/>
        <w:t>“</w:t>
      </w:r>
      <w:proofErr w:type="spellStart"/>
      <w:r w:rsidR="004A55B0">
        <w:t>exampleFile</w:t>
      </w:r>
      <w:proofErr w:type="spellEnd"/>
      <w:r>
        <w:t>”;</w:t>
      </w:r>
    </w:p>
    <w:p w14:paraId="1DB00D7B" w14:textId="74F70C66" w:rsidR="00C55251" w:rsidRPr="00393154" w:rsidRDefault="00C55251" w:rsidP="00C12554">
      <w:pPr>
        <w:pStyle w:val="Code"/>
      </w:pPr>
      <w:r>
        <w:tab/>
        <w:t>“</w:t>
      </w:r>
      <w:proofErr w:type="spellStart"/>
      <w:proofErr w:type="gramStart"/>
      <w:r w:rsidR="004A55B0">
        <w:t>subdir.exampleFile</w:t>
      </w:r>
      <w:proofErr w:type="spellEnd"/>
      <w:proofErr w:type="gramEnd"/>
      <w:r>
        <w:t xml:space="preserve">” as </w:t>
      </w:r>
      <w:r w:rsidR="004A55B0">
        <w:t>ex</w:t>
      </w:r>
      <w:r>
        <w:t>;</w:t>
      </w:r>
    </w:p>
    <w:p w14:paraId="0601F636" w14:textId="77777777" w:rsidR="00C55251" w:rsidRPr="00393154" w:rsidRDefault="00C55251" w:rsidP="00C12554">
      <w:pPr>
        <w:pStyle w:val="Code"/>
      </w:pPr>
      <w:r>
        <w:t xml:space="preserve">} </w:t>
      </w:r>
    </w:p>
    <w:p w14:paraId="77D7D832" w14:textId="76355688" w:rsidR="00A83E37" w:rsidRDefault="00A83E37" w:rsidP="00C55251"/>
    <w:p w14:paraId="774584C8" w14:textId="77777777" w:rsidR="00A83E37" w:rsidRDefault="00A83E37">
      <w:r>
        <w:br w:type="page"/>
      </w:r>
    </w:p>
    <w:p w14:paraId="4C0BA7E8" w14:textId="1188ED0E" w:rsidR="00C55251" w:rsidRDefault="00A83E37" w:rsidP="00A83E37">
      <w:pPr>
        <w:pStyle w:val="Heading1"/>
      </w:pPr>
      <w:r>
        <w:lastRenderedPageBreak/>
        <w:t>Export</w:t>
      </w:r>
    </w:p>
    <w:p w14:paraId="3E605AD2" w14:textId="738D970B" w:rsidR="00A83E37" w:rsidRDefault="0090741C" w:rsidP="00A83E37">
      <w:r>
        <w:t>Files may be included into the main file</w:t>
      </w:r>
      <w:r w:rsidR="008821D1">
        <w:t>, however, the file being included will need at least one export. An export may be a variable, object, function, or an expression.</w:t>
      </w:r>
    </w:p>
    <w:p w14:paraId="51F775BA" w14:textId="5BF2A0D9" w:rsidR="00126EFE" w:rsidRDefault="00126EFE" w:rsidP="00126EFE">
      <w:pPr>
        <w:pStyle w:val="Heading2"/>
      </w:pPr>
      <w:r>
        <w:t>Syntax</w:t>
      </w:r>
    </w:p>
    <w:p w14:paraId="1D6C39D0" w14:textId="07D6CBC4" w:rsidR="00126EFE" w:rsidRDefault="008E74FB" w:rsidP="008E74FB">
      <w:pPr>
        <w:pStyle w:val="Code"/>
      </w:pPr>
      <w:r>
        <w:t xml:space="preserve">export </w:t>
      </w:r>
      <w:proofErr w:type="spellStart"/>
      <w:r>
        <w:t>func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14:paraId="445EE728" w14:textId="32B15B2B" w:rsidR="008E74FB" w:rsidRDefault="008E74FB" w:rsidP="008E74FB">
      <w:pPr>
        <w:pStyle w:val="Code"/>
      </w:pPr>
      <w:r>
        <w:t xml:space="preserve"> </w:t>
      </w:r>
      <w:r>
        <w:tab/>
        <w:t>return a + b;</w:t>
      </w:r>
    </w:p>
    <w:p w14:paraId="5653D6B3" w14:textId="69606937" w:rsidR="008E74FB" w:rsidRPr="00126EFE" w:rsidRDefault="008E74FB" w:rsidP="008E74FB">
      <w:pPr>
        <w:pStyle w:val="Code"/>
      </w:pPr>
      <w:r>
        <w:t>}</w:t>
      </w:r>
      <w:bookmarkStart w:id="12" w:name="_GoBack"/>
      <w:bookmarkEnd w:id="12"/>
    </w:p>
    <w:sectPr w:rsidR="008E74FB" w:rsidRPr="00126EFE">
      <w:footerReference w:type="default" r:id="rId8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71671" w14:textId="77777777" w:rsidR="00A137C3" w:rsidRDefault="00A137C3">
      <w:pPr>
        <w:spacing w:after="0" w:line="240" w:lineRule="auto"/>
      </w:pPr>
      <w:r>
        <w:separator/>
      </w:r>
    </w:p>
  </w:endnote>
  <w:endnote w:type="continuationSeparator" w:id="0">
    <w:p w14:paraId="0D9F3FC6" w14:textId="77777777" w:rsidR="00A137C3" w:rsidRDefault="00A13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6815D" w14:textId="77777777" w:rsidR="008B5299" w:rsidRDefault="00A137C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74F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E5B95" w14:textId="77777777" w:rsidR="00A137C3" w:rsidRDefault="00A137C3">
      <w:pPr>
        <w:spacing w:after="0" w:line="240" w:lineRule="auto"/>
      </w:pPr>
      <w:r>
        <w:separator/>
      </w:r>
    </w:p>
  </w:footnote>
  <w:footnote w:type="continuationSeparator" w:id="0">
    <w:p w14:paraId="6F7E4A8A" w14:textId="77777777" w:rsidR="00A137C3" w:rsidRDefault="00A13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6688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8208DC"/>
    <w:multiLevelType w:val="hybridMultilevel"/>
    <w:tmpl w:val="DF4037B4"/>
    <w:lvl w:ilvl="0" w:tplc="D8920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91"/>
    <w:rsid w:val="00014511"/>
    <w:rsid w:val="000210A2"/>
    <w:rsid w:val="0004098C"/>
    <w:rsid w:val="0007345A"/>
    <w:rsid w:val="00083C94"/>
    <w:rsid w:val="000B65B6"/>
    <w:rsid w:val="00110708"/>
    <w:rsid w:val="00126EFE"/>
    <w:rsid w:val="00165756"/>
    <w:rsid w:val="002212B0"/>
    <w:rsid w:val="002D67ED"/>
    <w:rsid w:val="00393154"/>
    <w:rsid w:val="003F3AF6"/>
    <w:rsid w:val="00432E45"/>
    <w:rsid w:val="004A55B0"/>
    <w:rsid w:val="005418A5"/>
    <w:rsid w:val="005825D0"/>
    <w:rsid w:val="005A191E"/>
    <w:rsid w:val="00782859"/>
    <w:rsid w:val="00791BBD"/>
    <w:rsid w:val="007A353F"/>
    <w:rsid w:val="00827D78"/>
    <w:rsid w:val="00837475"/>
    <w:rsid w:val="008821D1"/>
    <w:rsid w:val="008B5299"/>
    <w:rsid w:val="008E74FB"/>
    <w:rsid w:val="0090741C"/>
    <w:rsid w:val="00963B37"/>
    <w:rsid w:val="009810B9"/>
    <w:rsid w:val="009B494D"/>
    <w:rsid w:val="00A137C3"/>
    <w:rsid w:val="00A40DBA"/>
    <w:rsid w:val="00A83E37"/>
    <w:rsid w:val="00AC1C05"/>
    <w:rsid w:val="00B350DC"/>
    <w:rsid w:val="00B44FBD"/>
    <w:rsid w:val="00B61C4E"/>
    <w:rsid w:val="00BC4FF6"/>
    <w:rsid w:val="00C12554"/>
    <w:rsid w:val="00C17F78"/>
    <w:rsid w:val="00C55251"/>
    <w:rsid w:val="00CF4640"/>
    <w:rsid w:val="00CF4EEC"/>
    <w:rsid w:val="00D975CB"/>
    <w:rsid w:val="00DF5791"/>
    <w:rsid w:val="00E373BB"/>
    <w:rsid w:val="00EA5D82"/>
    <w:rsid w:val="00EB57B5"/>
    <w:rsid w:val="00F1335B"/>
    <w:rsid w:val="00F9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27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F5791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F5791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F5791"/>
    <w:pPr>
      <w:spacing w:after="0"/>
      <w:ind w:left="26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F5791"/>
    <w:pPr>
      <w:pBdr>
        <w:between w:val="double" w:sz="6" w:space="0" w:color="auto"/>
      </w:pBdr>
      <w:spacing w:after="0"/>
      <w:ind w:left="5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F5791"/>
    <w:pPr>
      <w:pBdr>
        <w:between w:val="double" w:sz="6" w:space="0" w:color="auto"/>
      </w:pBdr>
      <w:spacing w:after="0"/>
      <w:ind w:left="7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F5791"/>
    <w:pPr>
      <w:pBdr>
        <w:between w:val="double" w:sz="6" w:space="0" w:color="auto"/>
      </w:pBdr>
      <w:spacing w:after="0"/>
      <w:ind w:left="104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F5791"/>
    <w:pPr>
      <w:pBdr>
        <w:between w:val="double" w:sz="6" w:space="0" w:color="auto"/>
      </w:pBdr>
      <w:spacing w:after="0"/>
      <w:ind w:left="13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F5791"/>
    <w:pPr>
      <w:pBdr>
        <w:between w:val="double" w:sz="6" w:space="0" w:color="auto"/>
      </w:pBdr>
      <w:spacing w:after="0"/>
      <w:ind w:left="156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F5791"/>
    <w:pPr>
      <w:pBdr>
        <w:between w:val="double" w:sz="6" w:space="0" w:color="auto"/>
      </w:pBdr>
      <w:spacing w:after="0"/>
      <w:ind w:left="1820"/>
    </w:pPr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F94E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859"/>
    <w:rPr>
      <w:color w:val="36A3B8" w:themeColor="hyperlink"/>
      <w:u w:val="single"/>
    </w:rPr>
  </w:style>
  <w:style w:type="paragraph" w:customStyle="1" w:styleId="Code">
    <w:name w:val="Code"/>
    <w:basedOn w:val="Normal"/>
    <w:qFormat/>
    <w:rsid w:val="00CF4640"/>
    <w:pPr>
      <w:spacing w:after="0" w:line="240" w:lineRule="auto"/>
    </w:pPr>
    <w:rPr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9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illdech/Library/Containers/com.microsoft.Word/Data/Library/Caches/TM10002077/Cata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09"/>
    <w:rsid w:val="005D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3AD6EE7D70DD439117F7C2EB758C6E">
    <w:name w:val="6E3AD6EE7D70DD439117F7C2EB758C6E"/>
  </w:style>
  <w:style w:type="paragraph" w:customStyle="1" w:styleId="CB45E61D45D14A40834D5CBBCF9BD52D">
    <w:name w:val="CB45E61D45D14A40834D5CBBCF9BD52D"/>
  </w:style>
  <w:style w:type="paragraph" w:customStyle="1" w:styleId="E64A8AE528C3EC4FAA65882C372F13CB">
    <w:name w:val="E64A8AE528C3EC4FAA65882C372F13CB"/>
  </w:style>
  <w:style w:type="paragraph" w:customStyle="1" w:styleId="2C00AC3FC28097478B1BAF9FBC034A89">
    <w:name w:val="2C00AC3FC28097478B1BAF9FBC034A89"/>
  </w:style>
  <w:style w:type="paragraph" w:customStyle="1" w:styleId="5423F32B64581D47A5056B994CE594D9">
    <w:name w:val="5423F32B64581D47A5056B994CE594D9"/>
  </w:style>
  <w:style w:type="paragraph" w:customStyle="1" w:styleId="ED6E59962F11DA4AAE7BB94FC8EB4A62">
    <w:name w:val="ED6E59962F11DA4AAE7BB94FC8EB4A62"/>
  </w:style>
  <w:style w:type="paragraph" w:customStyle="1" w:styleId="138B5134A1F1BB4EB8C259C590651E10">
    <w:name w:val="138B5134A1F1BB4EB8C259C590651E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BCF304-D762-724E-9338-28AA2E059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48</TotalTime>
  <Pages>6</Pages>
  <Words>427</Words>
  <Characters>2439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Willden, Chase</dc:creator>
  <cp:keywords/>
  <dc:description/>
  <cp:lastModifiedBy>Willden, Chase</cp:lastModifiedBy>
  <cp:revision>50</cp:revision>
  <dcterms:created xsi:type="dcterms:W3CDTF">2015-07-11T23:04:00Z</dcterms:created>
  <dcterms:modified xsi:type="dcterms:W3CDTF">2015-07-12T01:00:00Z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